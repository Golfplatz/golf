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6E" w:rsidRDefault="000F506E" w:rsidP="003F27DD">
      <w:r w:rsidRPr="005C1C48">
        <w:rPr>
          <w:b/>
          <w:bCs/>
        </w:rPr>
        <w:t>Geräte</w:t>
      </w:r>
      <w:r>
        <w:rPr>
          <w:b/>
          <w:bCs/>
        </w:rPr>
        <w:t xml:space="preserve">  (Stammdaten)</w:t>
      </w:r>
      <w:r>
        <w:br/>
        <w:t>Der Name des Geräts, eine Information und noch der Status, sprich Zustand.</w:t>
      </w:r>
    </w:p>
    <w:p w:rsidR="000F506E" w:rsidRDefault="000F506E" w:rsidP="00816B58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57"/>
        <w:gridCol w:w="1457"/>
        <w:gridCol w:w="1457"/>
        <w:gridCol w:w="4696"/>
      </w:tblGrid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GE_ID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Bezeichnung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Status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Boolean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 xml:space="preserve">True / False </w:t>
            </w:r>
          </w:p>
        </w:tc>
      </w:tr>
    </w:tbl>
    <w:p w:rsidR="000F506E" w:rsidRDefault="000F506E" w:rsidP="003F27DD"/>
    <w:p w:rsidR="000F506E" w:rsidRDefault="000F506E" w:rsidP="003F27DD">
      <w:r>
        <w:t>Aufzählung Geräte: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95"/>
        <w:gridCol w:w="3145"/>
        <w:gridCol w:w="4522"/>
      </w:tblGrid>
      <w:tr w:rsidR="000F506E" w:rsidRPr="0092791D">
        <w:tc>
          <w:tcPr>
            <w:tcW w:w="139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</w:t>
            </w:r>
          </w:p>
        </w:tc>
        <w:tc>
          <w:tcPr>
            <w:tcW w:w="314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Heckenschere</w:t>
            </w:r>
          </w:p>
        </w:tc>
        <w:tc>
          <w:tcPr>
            <w:tcW w:w="452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True</w:t>
            </w:r>
          </w:p>
        </w:tc>
      </w:tr>
      <w:tr w:rsidR="000F506E" w:rsidRPr="0092791D">
        <w:tc>
          <w:tcPr>
            <w:tcW w:w="139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2</w:t>
            </w:r>
          </w:p>
        </w:tc>
        <w:tc>
          <w:tcPr>
            <w:tcW w:w="314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Rasenmäher</w:t>
            </w:r>
          </w:p>
        </w:tc>
        <w:tc>
          <w:tcPr>
            <w:tcW w:w="452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False</w:t>
            </w:r>
          </w:p>
        </w:tc>
      </w:tr>
      <w:tr w:rsidR="000F506E" w:rsidRPr="0092791D">
        <w:tc>
          <w:tcPr>
            <w:tcW w:w="139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3</w:t>
            </w:r>
          </w:p>
        </w:tc>
        <w:tc>
          <w:tcPr>
            <w:tcW w:w="3145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  <w:tc>
          <w:tcPr>
            <w:tcW w:w="4522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</w:tbl>
    <w:p w:rsidR="000F506E" w:rsidRDefault="000F506E" w:rsidP="005C1C48"/>
    <w:p w:rsidR="000F506E" w:rsidRDefault="000F506E" w:rsidP="003F27DD">
      <w:r w:rsidRPr="005C1C48">
        <w:rPr>
          <w:b/>
          <w:bCs/>
        </w:rPr>
        <w:t>Aufgabe</w:t>
      </w:r>
      <w:r>
        <w:rPr>
          <w:b/>
          <w:bCs/>
        </w:rPr>
        <w:t xml:space="preserve"> (Stammdaten)</w:t>
      </w:r>
      <w:r>
        <w:br/>
        <w:t>Bezeichnung und zusätzliche Informationen. Wenn die Arbeit blockierend wirkt, soll ein Eintrag in die Platzreservierung erfolgen.  TY_ID   +  TYP_REFERENZ_ID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57"/>
        <w:gridCol w:w="1457"/>
        <w:gridCol w:w="1457"/>
        <w:gridCol w:w="4696"/>
      </w:tblGrid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Bezeichnung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Varchar(250)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</w:tbl>
    <w:p w:rsidR="000F506E" w:rsidRDefault="000F506E" w:rsidP="003F27DD"/>
    <w:p w:rsidR="000F506E" w:rsidRDefault="000F506E" w:rsidP="003F27DD">
      <w:r>
        <w:t>Aufzählung Aufgaben: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2"/>
        <w:gridCol w:w="8500"/>
      </w:tblGrid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</w:t>
            </w:r>
          </w:p>
        </w:tc>
        <w:tc>
          <w:tcPr>
            <w:tcW w:w="850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Platzpflege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2</w:t>
            </w:r>
          </w:p>
        </w:tc>
        <w:tc>
          <w:tcPr>
            <w:tcW w:w="850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Bunkerpflege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3</w:t>
            </w:r>
          </w:p>
        </w:tc>
        <w:tc>
          <w:tcPr>
            <w:tcW w:w="850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Rasen mähen</w:t>
            </w:r>
          </w:p>
        </w:tc>
      </w:tr>
    </w:tbl>
    <w:p w:rsidR="000F506E" w:rsidRDefault="000F506E" w:rsidP="003F27DD"/>
    <w:p w:rsidR="000F506E" w:rsidRDefault="000F506E" w:rsidP="003F27DD">
      <w:pPr>
        <w:rPr>
          <w:b/>
          <w:bCs/>
        </w:rPr>
      </w:pPr>
      <w:r w:rsidRPr="002B016F">
        <w:rPr>
          <w:b/>
          <w:bCs/>
        </w:rPr>
        <w:t>Ticket</w:t>
      </w:r>
    </w:p>
    <w:p w:rsidR="000F506E" w:rsidRDefault="000F506E" w:rsidP="003F27DD">
      <w:r>
        <w:t xml:space="preserve">Ein Ticket wird erstellt, wenn es was zu tun gibt. Was es zu tun gibt, sieht man in der  Tabelle Aufgabe und Gerät.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43"/>
        <w:gridCol w:w="1457"/>
        <w:gridCol w:w="1457"/>
        <w:gridCol w:w="4410"/>
      </w:tblGrid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TK_I</w:t>
            </w:r>
            <w:r>
              <w:t>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TY_ID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 xml:space="preserve">Typ_Referenz_ID  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>
              <w:t>NO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Status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  <w:rPr>
                <w:sz w:val="16"/>
                <w:szCs w:val="16"/>
              </w:rPr>
            </w:pPr>
            <w:r w:rsidRPr="0092791D">
              <w:rPr>
                <w:sz w:val="16"/>
                <w:szCs w:val="16"/>
              </w:rPr>
              <w:t>0 – geplant</w:t>
            </w:r>
          </w:p>
          <w:p w:rsidR="000F506E" w:rsidRPr="0092791D" w:rsidRDefault="000F506E" w:rsidP="0092791D">
            <w:pPr>
              <w:spacing w:after="0" w:line="240" w:lineRule="auto"/>
              <w:rPr>
                <w:sz w:val="16"/>
                <w:szCs w:val="16"/>
              </w:rPr>
            </w:pPr>
            <w:r w:rsidRPr="0092791D">
              <w:rPr>
                <w:sz w:val="16"/>
                <w:szCs w:val="16"/>
              </w:rPr>
              <w:t>1 – freizugeben</w:t>
            </w:r>
          </w:p>
          <w:p w:rsidR="000F506E" w:rsidRPr="0092791D" w:rsidRDefault="000F506E" w:rsidP="0092791D">
            <w:pPr>
              <w:spacing w:after="0" w:line="240" w:lineRule="auto"/>
              <w:rPr>
                <w:sz w:val="16"/>
                <w:szCs w:val="16"/>
              </w:rPr>
            </w:pPr>
            <w:r w:rsidRPr="0092791D">
              <w:rPr>
                <w:sz w:val="16"/>
                <w:szCs w:val="16"/>
              </w:rPr>
              <w:t>2 – freigegeben</w:t>
            </w:r>
          </w:p>
          <w:p w:rsidR="000F506E" w:rsidRPr="0092791D" w:rsidRDefault="000F506E" w:rsidP="0092791D">
            <w:pPr>
              <w:spacing w:after="0" w:line="240" w:lineRule="auto"/>
              <w:rPr>
                <w:sz w:val="16"/>
                <w:szCs w:val="16"/>
              </w:rPr>
            </w:pPr>
            <w:r w:rsidRPr="0092791D">
              <w:rPr>
                <w:sz w:val="16"/>
                <w:szCs w:val="16"/>
              </w:rPr>
              <w:t>3 – beauftragt</w:t>
            </w:r>
          </w:p>
          <w:p w:rsidR="000F506E" w:rsidRPr="0092791D" w:rsidRDefault="000F506E" w:rsidP="0092791D">
            <w:pPr>
              <w:spacing w:after="0" w:line="240" w:lineRule="auto"/>
              <w:rPr>
                <w:sz w:val="16"/>
                <w:szCs w:val="16"/>
              </w:rPr>
            </w:pPr>
            <w:r w:rsidRPr="0092791D">
              <w:rPr>
                <w:sz w:val="16"/>
                <w:szCs w:val="16"/>
              </w:rPr>
              <w:t>4 – in arbeit</w:t>
            </w:r>
          </w:p>
          <w:p w:rsidR="000F506E" w:rsidRPr="0092791D" w:rsidRDefault="000F506E" w:rsidP="0092791D">
            <w:pPr>
              <w:spacing w:after="0" w:line="240" w:lineRule="auto"/>
            </w:pPr>
            <w:r w:rsidRPr="0092791D">
              <w:rPr>
                <w:sz w:val="16"/>
                <w:szCs w:val="16"/>
              </w:rPr>
              <w:t>5 – abgeschlossen</w:t>
            </w:r>
          </w:p>
        </w:tc>
      </w:tr>
    </w:tbl>
    <w:p w:rsidR="000F506E" w:rsidRDefault="000F506E" w:rsidP="00844BAF"/>
    <w:p w:rsidR="000F506E" w:rsidRDefault="000F506E" w:rsidP="00844BAF">
      <w:r>
        <w:t>Erklärungen:</w:t>
      </w:r>
    </w:p>
    <w:p w:rsidR="000F506E" w:rsidRDefault="000F506E" w:rsidP="00844BAF">
      <w:r>
        <w:t xml:space="preserve">TY_ID   </w:t>
      </w:r>
      <w:r>
        <w:tab/>
      </w:r>
      <w:r>
        <w:tab/>
      </w:r>
      <w:r>
        <w:tab/>
        <w:t>enthält eine ID aus der Tabelle Typ</w:t>
      </w:r>
    </w:p>
    <w:p w:rsidR="000F506E" w:rsidRDefault="000F506E" w:rsidP="00844BAF">
      <w:r>
        <w:t xml:space="preserve">Typ_Referenz_ID  </w:t>
      </w:r>
      <w:r>
        <w:tab/>
        <w:t>kann eine ID aus Fremdtabellen enthalten, ein Fremdschlüssel</w:t>
      </w:r>
    </w:p>
    <w:p w:rsidR="000F506E" w:rsidRDefault="000F506E" w:rsidP="00844BAF">
      <w:r>
        <w:t xml:space="preserve">                                           z.B. aus Gerät oder Aufgabe</w:t>
      </w:r>
    </w:p>
    <w:p w:rsidR="000F506E" w:rsidRPr="002B016F" w:rsidRDefault="000F506E" w:rsidP="003F27DD">
      <w:pPr>
        <w:rPr>
          <w:b/>
          <w:bCs/>
        </w:rPr>
      </w:pPr>
    </w:p>
    <w:p w:rsidR="000F506E" w:rsidRDefault="000F506E" w:rsidP="00662D6C">
      <w:r w:rsidRPr="005C1C48">
        <w:rPr>
          <w:b/>
          <w:bCs/>
        </w:rPr>
        <w:t>Person</w:t>
      </w:r>
      <w:r>
        <w:br/>
        <w:t>Alle Personen, in der Anwendung angelegt werden, werden in dieser Tabelle gespeichert. Welche Personenkreise das sein können, entnimmt man aus der Tabelle Rolle.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0"/>
        <w:gridCol w:w="1456"/>
        <w:gridCol w:w="1447"/>
        <w:gridCol w:w="4654"/>
      </w:tblGrid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PE_ID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RO_ID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Name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Vorname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Titel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YES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Straße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YES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>
              <w:t>H</w:t>
            </w:r>
            <w:r w:rsidRPr="0092791D">
              <w:t>Nummer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</w:t>
            </w:r>
            <w:r>
              <w:t>2</w:t>
            </w:r>
            <w:r w:rsidRPr="0092791D">
              <w:t>0)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YES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PLZ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NUMBER(5)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YES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Ort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YES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eMail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YES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GebDat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YES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Eintritts</w:t>
            </w:r>
            <w:r>
              <w:t>D</w:t>
            </w:r>
            <w:r w:rsidRPr="0092791D">
              <w:t>at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YES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Bezahlstatus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  <w:rPr>
                <w:sz w:val="16"/>
                <w:szCs w:val="16"/>
              </w:rPr>
            </w:pPr>
            <w:r w:rsidRPr="0092791D">
              <w:rPr>
                <w:sz w:val="16"/>
                <w:szCs w:val="16"/>
              </w:rPr>
              <w:t>0 – Gebührenfrei</w:t>
            </w:r>
            <w:r w:rsidRPr="0092791D">
              <w:rPr>
                <w:sz w:val="16"/>
                <w:szCs w:val="16"/>
              </w:rPr>
              <w:br/>
              <w:t>1 – ausstehende Zahlung</w:t>
            </w:r>
          </w:p>
          <w:p w:rsidR="000F506E" w:rsidRPr="0092791D" w:rsidRDefault="000F506E" w:rsidP="0092791D">
            <w:pPr>
              <w:spacing w:after="0" w:line="240" w:lineRule="auto"/>
              <w:rPr>
                <w:sz w:val="16"/>
                <w:szCs w:val="16"/>
              </w:rPr>
            </w:pPr>
            <w:r w:rsidRPr="0092791D">
              <w:rPr>
                <w:sz w:val="16"/>
                <w:szCs w:val="16"/>
              </w:rPr>
              <w:t>2 – Gezahlt</w:t>
            </w:r>
          </w:p>
          <w:p w:rsidR="000F506E" w:rsidRPr="0092791D" w:rsidRDefault="000F506E" w:rsidP="0092791D">
            <w:pPr>
              <w:spacing w:after="0" w:line="240" w:lineRule="auto"/>
              <w:rPr>
                <w:sz w:val="16"/>
                <w:szCs w:val="16"/>
              </w:rPr>
            </w:pPr>
            <w:r w:rsidRPr="0092791D">
              <w:rPr>
                <w:sz w:val="16"/>
                <w:szCs w:val="16"/>
              </w:rPr>
              <w:t>3 – Mahnstufe I</w:t>
            </w:r>
          </w:p>
          <w:p w:rsidR="000F506E" w:rsidRPr="0092791D" w:rsidRDefault="000F506E" w:rsidP="0092791D">
            <w:pPr>
              <w:spacing w:after="0" w:line="240" w:lineRule="auto"/>
              <w:rPr>
                <w:sz w:val="16"/>
                <w:szCs w:val="16"/>
              </w:rPr>
            </w:pPr>
            <w:r w:rsidRPr="0092791D">
              <w:rPr>
                <w:sz w:val="16"/>
                <w:szCs w:val="16"/>
              </w:rPr>
              <w:t>4 – Mahnstufe II</w:t>
            </w:r>
          </w:p>
          <w:p w:rsidR="000F506E" w:rsidRPr="0092791D" w:rsidRDefault="000F506E" w:rsidP="0092791D">
            <w:pPr>
              <w:spacing w:after="0" w:line="240" w:lineRule="auto"/>
            </w:pPr>
            <w:r w:rsidRPr="0092791D">
              <w:rPr>
                <w:sz w:val="16"/>
                <w:szCs w:val="16"/>
              </w:rPr>
              <w:t>5 – Mahnstufe III</w:t>
            </w:r>
          </w:p>
        </w:tc>
      </w:tr>
      <w:tr w:rsidR="000F506E" w:rsidRPr="0092791D">
        <w:tc>
          <w:tcPr>
            <w:tcW w:w="15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BezahlDatum</w:t>
            </w:r>
          </w:p>
        </w:tc>
        <w:tc>
          <w:tcPr>
            <w:tcW w:w="145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</w:t>
            </w:r>
          </w:p>
        </w:tc>
        <w:tc>
          <w:tcPr>
            <w:tcW w:w="144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Yes</w:t>
            </w:r>
            <w:bookmarkStart w:id="0" w:name="_GoBack"/>
            <w:bookmarkEnd w:id="0"/>
          </w:p>
        </w:tc>
        <w:tc>
          <w:tcPr>
            <w:tcW w:w="4654" w:type="dxa"/>
          </w:tcPr>
          <w:p w:rsidR="000F506E" w:rsidRPr="0092791D" w:rsidRDefault="000F506E" w:rsidP="0092791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0F506E" w:rsidRDefault="000F506E" w:rsidP="00662D6C"/>
    <w:p w:rsidR="000F506E" w:rsidRDefault="000F506E" w:rsidP="00662D6C">
      <w:r w:rsidRPr="005C1C48">
        <w:rPr>
          <w:b/>
          <w:bCs/>
        </w:rPr>
        <w:t>Rolle</w:t>
      </w:r>
      <w:r>
        <w:rPr>
          <w:b/>
          <w:bCs/>
        </w:rPr>
        <w:t xml:space="preserve"> (Stammdaten)</w:t>
      </w:r>
      <w:r>
        <w:br/>
        <w:t>Eine Person kann ein Gast oder ein Lehrer oder Mitglied sein.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57"/>
        <w:gridCol w:w="1457"/>
        <w:gridCol w:w="1457"/>
        <w:gridCol w:w="4696"/>
      </w:tblGrid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RO_ID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Bezeichnung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Beitrag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</w:tbl>
    <w:p w:rsidR="000F506E" w:rsidRDefault="000F506E" w:rsidP="00662D6C"/>
    <w:p w:rsidR="000F506E" w:rsidRDefault="000F506E" w:rsidP="00662D6C">
      <w:r>
        <w:t>Aufzählung Rollen: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2"/>
        <w:gridCol w:w="5479"/>
        <w:gridCol w:w="3021"/>
      </w:tblGrid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</w:t>
            </w:r>
          </w:p>
        </w:tc>
        <w:tc>
          <w:tcPr>
            <w:tcW w:w="547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Gast</w:t>
            </w:r>
          </w:p>
        </w:tc>
        <w:tc>
          <w:tcPr>
            <w:tcW w:w="302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0,00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2</w:t>
            </w:r>
          </w:p>
        </w:tc>
        <w:tc>
          <w:tcPr>
            <w:tcW w:w="547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Vollmitglied</w:t>
            </w:r>
          </w:p>
        </w:tc>
        <w:tc>
          <w:tcPr>
            <w:tcW w:w="302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4000,00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3</w:t>
            </w:r>
          </w:p>
        </w:tc>
        <w:tc>
          <w:tcPr>
            <w:tcW w:w="547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Studentisches Mitglied</w:t>
            </w:r>
          </w:p>
        </w:tc>
        <w:tc>
          <w:tcPr>
            <w:tcW w:w="302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1000,00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4</w:t>
            </w:r>
          </w:p>
        </w:tc>
        <w:tc>
          <w:tcPr>
            <w:tcW w:w="547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Jugend Mitglied</w:t>
            </w:r>
          </w:p>
        </w:tc>
        <w:tc>
          <w:tcPr>
            <w:tcW w:w="302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250,00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5</w:t>
            </w:r>
          </w:p>
        </w:tc>
        <w:tc>
          <w:tcPr>
            <w:tcW w:w="547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Golflehrer</w:t>
            </w:r>
          </w:p>
        </w:tc>
        <w:tc>
          <w:tcPr>
            <w:tcW w:w="302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0,00</w:t>
            </w:r>
          </w:p>
        </w:tc>
      </w:tr>
    </w:tbl>
    <w:p w:rsidR="000F506E" w:rsidRDefault="000F506E" w:rsidP="00662D6C"/>
    <w:p w:rsidR="000F506E" w:rsidRDefault="000F506E" w:rsidP="00662D6C">
      <w:r>
        <w:rPr>
          <w:b/>
          <w:bCs/>
        </w:rPr>
        <w:t>Rechnung</w:t>
      </w:r>
      <w:r>
        <w:br/>
        <w:t>Eine Rechnung entsteht bei Bezahlung des Jahresbeitrages oder bei Buchung eines Platzes</w:t>
      </w:r>
    </w:p>
    <w:p w:rsidR="000F506E" w:rsidRDefault="000F506E" w:rsidP="00662D6C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7"/>
        <w:gridCol w:w="1446"/>
        <w:gridCol w:w="1419"/>
        <w:gridCol w:w="4535"/>
      </w:tblGrid>
      <w:tr w:rsidR="000F506E" w:rsidRPr="0092791D">
        <w:tc>
          <w:tcPr>
            <w:tcW w:w="166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4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1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53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66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RE_ID</w:t>
            </w:r>
          </w:p>
        </w:tc>
        <w:tc>
          <w:tcPr>
            <w:tcW w:w="144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1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535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66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PE_ID</w:t>
            </w:r>
          </w:p>
        </w:tc>
        <w:tc>
          <w:tcPr>
            <w:tcW w:w="144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1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535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66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Betrag</w:t>
            </w:r>
          </w:p>
        </w:tc>
        <w:tc>
          <w:tcPr>
            <w:tcW w:w="144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1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535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66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Buchungsdat</w:t>
            </w:r>
          </w:p>
        </w:tc>
        <w:tc>
          <w:tcPr>
            <w:tcW w:w="144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DATE/TIME</w:t>
            </w:r>
          </w:p>
        </w:tc>
        <w:tc>
          <w:tcPr>
            <w:tcW w:w="141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535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</w:tbl>
    <w:p w:rsidR="000F506E" w:rsidRDefault="000F506E" w:rsidP="003F27DD"/>
    <w:p w:rsidR="000F506E" w:rsidRDefault="000F506E" w:rsidP="003F27DD">
      <w:r>
        <w:t>Rechnungstypen (Wann? Wo?) 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5"/>
        <w:gridCol w:w="705"/>
        <w:gridCol w:w="2266"/>
        <w:gridCol w:w="3831"/>
      </w:tblGrid>
      <w:tr w:rsidR="000F506E" w:rsidRPr="0092791D">
        <w:tc>
          <w:tcPr>
            <w:tcW w:w="226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</w:t>
            </w:r>
          </w:p>
        </w:tc>
        <w:tc>
          <w:tcPr>
            <w:tcW w:w="70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</w:t>
            </w:r>
          </w:p>
        </w:tc>
        <w:tc>
          <w:tcPr>
            <w:tcW w:w="226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25,00</w:t>
            </w:r>
          </w:p>
        </w:tc>
        <w:tc>
          <w:tcPr>
            <w:tcW w:w="383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02.10.2013 09:15:00</w:t>
            </w:r>
          </w:p>
        </w:tc>
      </w:tr>
      <w:tr w:rsidR="000F506E" w:rsidRPr="0092791D">
        <w:tc>
          <w:tcPr>
            <w:tcW w:w="226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2</w:t>
            </w:r>
          </w:p>
        </w:tc>
        <w:tc>
          <w:tcPr>
            <w:tcW w:w="70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</w:t>
            </w:r>
          </w:p>
        </w:tc>
        <w:tc>
          <w:tcPr>
            <w:tcW w:w="226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40,00</w:t>
            </w:r>
          </w:p>
        </w:tc>
        <w:tc>
          <w:tcPr>
            <w:tcW w:w="383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03.10.2013 09:45:00</w:t>
            </w:r>
          </w:p>
        </w:tc>
      </w:tr>
      <w:tr w:rsidR="000F506E" w:rsidRPr="0092791D">
        <w:tc>
          <w:tcPr>
            <w:tcW w:w="226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3</w:t>
            </w:r>
          </w:p>
        </w:tc>
        <w:tc>
          <w:tcPr>
            <w:tcW w:w="705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2</w:t>
            </w:r>
          </w:p>
        </w:tc>
        <w:tc>
          <w:tcPr>
            <w:tcW w:w="226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95,00</w:t>
            </w:r>
          </w:p>
        </w:tc>
        <w:tc>
          <w:tcPr>
            <w:tcW w:w="383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03.10.2013 09:46:00</w:t>
            </w:r>
          </w:p>
        </w:tc>
      </w:tr>
    </w:tbl>
    <w:p w:rsidR="000F506E" w:rsidRDefault="000F506E" w:rsidP="003F27DD"/>
    <w:p w:rsidR="000F506E" w:rsidRPr="002B016F" w:rsidRDefault="000F506E" w:rsidP="003F27DD">
      <w:pPr>
        <w:rPr>
          <w:b/>
          <w:bCs/>
        </w:rPr>
      </w:pPr>
      <w:r w:rsidRPr="002B016F">
        <w:rPr>
          <w:b/>
          <w:bCs/>
        </w:rPr>
        <w:t>Position</w:t>
      </w:r>
    </w:p>
    <w:p w:rsidR="000F506E" w:rsidRDefault="000F506E" w:rsidP="003F27DD">
      <w:r>
        <w:t>Eine Rechnung besteht aus Rechnungspositionen. Die Summe der Positionen ergibt den Endpreis. Die Tabelle speichert die Positionen.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57"/>
        <w:gridCol w:w="1457"/>
        <w:gridCol w:w="1457"/>
        <w:gridCol w:w="4696"/>
      </w:tblGrid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PO_ID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RE_ID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GB_ID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</w:tbl>
    <w:p w:rsidR="000F506E" w:rsidRDefault="000F506E" w:rsidP="003F27DD"/>
    <w:p w:rsidR="000F506E" w:rsidRDefault="000F506E" w:rsidP="002B016F"/>
    <w:p w:rsidR="000F506E" w:rsidRDefault="000F506E" w:rsidP="002B016F">
      <w:r w:rsidRPr="00816B58">
        <w:rPr>
          <w:b/>
          <w:bCs/>
        </w:rPr>
        <w:t>Gebühr</w:t>
      </w:r>
      <w:r>
        <w:br/>
        <w:t>Enhält alle möglichen Gebühren, die der Golfplatz in Rechnung stellt.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57"/>
        <w:gridCol w:w="1457"/>
        <w:gridCol w:w="1457"/>
        <w:gridCol w:w="4696"/>
      </w:tblGrid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GB_ID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Bezeichnung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Betrag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</w:tbl>
    <w:p w:rsidR="000F506E" w:rsidRDefault="000F506E" w:rsidP="002B016F"/>
    <w:p w:rsidR="000F506E" w:rsidRDefault="000F506E" w:rsidP="002B016F">
      <w:r>
        <w:t>Gebühren: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2"/>
        <w:gridCol w:w="3969"/>
        <w:gridCol w:w="4536"/>
      </w:tblGrid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</w:t>
            </w:r>
          </w:p>
        </w:tc>
        <w:tc>
          <w:tcPr>
            <w:tcW w:w="396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Golfcar 9-Loch</w:t>
            </w:r>
          </w:p>
        </w:tc>
        <w:tc>
          <w:tcPr>
            <w:tcW w:w="453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25,00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2</w:t>
            </w:r>
          </w:p>
        </w:tc>
        <w:tc>
          <w:tcPr>
            <w:tcW w:w="396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Golfcar 18-Loch</w:t>
            </w:r>
          </w:p>
        </w:tc>
        <w:tc>
          <w:tcPr>
            <w:tcW w:w="453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40,00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3</w:t>
            </w:r>
          </w:p>
        </w:tc>
        <w:tc>
          <w:tcPr>
            <w:tcW w:w="396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9-Loch, Spiel, Gast</w:t>
            </w:r>
          </w:p>
        </w:tc>
        <w:tc>
          <w:tcPr>
            <w:tcW w:w="453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30,00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4</w:t>
            </w:r>
          </w:p>
        </w:tc>
        <w:tc>
          <w:tcPr>
            <w:tcW w:w="396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18-Loch, Spiel, Gast</w:t>
            </w:r>
          </w:p>
        </w:tc>
        <w:tc>
          <w:tcPr>
            <w:tcW w:w="453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55,00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5</w:t>
            </w:r>
          </w:p>
        </w:tc>
        <w:tc>
          <w:tcPr>
            <w:tcW w:w="396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Driving Range, Gast</w:t>
            </w:r>
          </w:p>
        </w:tc>
        <w:tc>
          <w:tcPr>
            <w:tcW w:w="453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10,00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6</w:t>
            </w:r>
          </w:p>
        </w:tc>
        <w:tc>
          <w:tcPr>
            <w:tcW w:w="396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Turnier, Mitglied</w:t>
            </w:r>
          </w:p>
        </w:tc>
        <w:tc>
          <w:tcPr>
            <w:tcW w:w="453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50,00</w:t>
            </w:r>
          </w:p>
        </w:tc>
      </w:tr>
      <w:tr w:rsidR="000F506E" w:rsidRPr="0092791D">
        <w:tc>
          <w:tcPr>
            <w:tcW w:w="562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7</w:t>
            </w:r>
          </w:p>
        </w:tc>
        <w:tc>
          <w:tcPr>
            <w:tcW w:w="3969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Turnier, Gast</w:t>
            </w:r>
          </w:p>
        </w:tc>
        <w:tc>
          <w:tcPr>
            <w:tcW w:w="453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150,00</w:t>
            </w:r>
          </w:p>
        </w:tc>
      </w:tr>
    </w:tbl>
    <w:p w:rsidR="000F506E" w:rsidRDefault="000F506E" w:rsidP="002B016F"/>
    <w:p w:rsidR="000F506E" w:rsidRDefault="000F506E" w:rsidP="003F27DD"/>
    <w:p w:rsidR="000F506E" w:rsidRDefault="000F506E" w:rsidP="003F27DD">
      <w:r w:rsidRPr="005C1C48">
        <w:rPr>
          <w:b/>
          <w:bCs/>
        </w:rPr>
        <w:t>Platz</w:t>
      </w:r>
      <w:r>
        <w:rPr>
          <w:b/>
          <w:bCs/>
        </w:rPr>
        <w:t xml:space="preserve"> (Stammdaten)</w:t>
      </w:r>
      <w:r>
        <w:br/>
        <w:t>Die Arten, also 18-Loch, 9-Loch, Abschlagplätze, dazu eine Information und die üblichen Zeiteinheiten zur Nutzung.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57"/>
        <w:gridCol w:w="1457"/>
        <w:gridCol w:w="1457"/>
        <w:gridCol w:w="4696"/>
      </w:tblGrid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PL_ID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Bezeichnung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</w:tbl>
    <w:p w:rsidR="000F506E" w:rsidRDefault="000F506E" w:rsidP="003F27DD"/>
    <w:p w:rsidR="000F506E" w:rsidRDefault="000F506E" w:rsidP="003F27DD">
      <w:r>
        <w:t>Plätze und DrivingRanches: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4"/>
        <w:gridCol w:w="8358"/>
      </w:tblGrid>
      <w:tr w:rsidR="000F506E" w:rsidRPr="0092791D">
        <w:tc>
          <w:tcPr>
            <w:tcW w:w="704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</w:t>
            </w:r>
          </w:p>
        </w:tc>
        <w:tc>
          <w:tcPr>
            <w:tcW w:w="8358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9-Loch</w:t>
            </w:r>
          </w:p>
        </w:tc>
      </w:tr>
      <w:tr w:rsidR="000F506E" w:rsidRPr="0092791D">
        <w:tc>
          <w:tcPr>
            <w:tcW w:w="704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2</w:t>
            </w:r>
          </w:p>
        </w:tc>
        <w:tc>
          <w:tcPr>
            <w:tcW w:w="8358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18-Loch</w:t>
            </w:r>
          </w:p>
        </w:tc>
      </w:tr>
      <w:tr w:rsidR="000F506E" w:rsidRPr="0092791D">
        <w:tc>
          <w:tcPr>
            <w:tcW w:w="704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3</w:t>
            </w:r>
          </w:p>
        </w:tc>
        <w:tc>
          <w:tcPr>
            <w:tcW w:w="8358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Driving Range, Überdacht</w:t>
            </w:r>
          </w:p>
        </w:tc>
      </w:tr>
      <w:tr w:rsidR="000F506E" w:rsidRPr="0092791D">
        <w:tc>
          <w:tcPr>
            <w:tcW w:w="704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4</w:t>
            </w:r>
          </w:p>
        </w:tc>
        <w:tc>
          <w:tcPr>
            <w:tcW w:w="8358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Driving Range, ohne Dach</w:t>
            </w:r>
          </w:p>
        </w:tc>
      </w:tr>
    </w:tbl>
    <w:p w:rsidR="000F506E" w:rsidRDefault="000F506E" w:rsidP="003F27DD"/>
    <w:p w:rsidR="000F506E" w:rsidRDefault="000F506E" w:rsidP="003F27DD"/>
    <w:p w:rsidR="000F506E" w:rsidRDefault="000F506E" w:rsidP="003F27DD">
      <w:r w:rsidRPr="00816B58">
        <w:rPr>
          <w:b/>
          <w:bCs/>
        </w:rPr>
        <w:t>Reservierung</w:t>
      </w:r>
      <w:r>
        <w:br/>
        <w:t>Wenn ein Platz reserviert wird, durch eine Aufgabe „Rasen mähn“, oder durch ein Turnier oder Unterricht oder einfaches Spiel, erfolgt hier ein Eintrag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43"/>
        <w:gridCol w:w="1457"/>
        <w:gridCol w:w="1457"/>
        <w:gridCol w:w="4410"/>
      </w:tblGrid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PR_ID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PL_ID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TY_ID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 xml:space="preserve">Typ_Referenz_ID  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>
              <w:t>NO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Termin_start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DATE/TIME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Termin_bis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DATE/TIME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743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Dauer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410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</w:tbl>
    <w:p w:rsidR="000F506E" w:rsidRDefault="000F506E" w:rsidP="003F27DD"/>
    <w:p w:rsidR="000F506E" w:rsidRDefault="000F506E" w:rsidP="003F27DD">
      <w:r>
        <w:t>Erklärungen:</w:t>
      </w:r>
    </w:p>
    <w:p w:rsidR="000F506E" w:rsidRDefault="000F506E" w:rsidP="003F27DD">
      <w:r>
        <w:t xml:space="preserve">TY_ID   </w:t>
      </w:r>
      <w:r>
        <w:tab/>
      </w:r>
      <w:r>
        <w:tab/>
      </w:r>
      <w:r>
        <w:tab/>
        <w:t>enthält eine ID aus der Tabelle Typ</w:t>
      </w:r>
    </w:p>
    <w:p w:rsidR="000F506E" w:rsidRDefault="000F506E" w:rsidP="003F27DD">
      <w:r>
        <w:t xml:space="preserve">Typ_Referenz_ID  </w:t>
      </w:r>
      <w:r>
        <w:tab/>
        <w:t>kann eine ID aus Fremdtabellen enthalten, ein Fremdschlüssel</w:t>
      </w:r>
    </w:p>
    <w:p w:rsidR="000F506E" w:rsidRDefault="000F506E" w:rsidP="003F27DD">
      <w:r>
        <w:t xml:space="preserve">                                           z.B. aus Ticket oder Unterricht oder Flight</w:t>
      </w:r>
    </w:p>
    <w:p w:rsidR="000F506E" w:rsidRDefault="000F506E" w:rsidP="003F27DD"/>
    <w:p w:rsidR="000F506E" w:rsidRDefault="000F506E" w:rsidP="003F27DD"/>
    <w:p w:rsidR="000F506E" w:rsidRDefault="000F506E" w:rsidP="003F27DD">
      <w:r w:rsidRPr="00816B58">
        <w:rPr>
          <w:b/>
          <w:bCs/>
        </w:rPr>
        <w:t>Flight</w:t>
      </w:r>
      <w:r>
        <w:br/>
        <w:t>Ein Flight ist eine Gruppe von Spielern, ein Flight kann aus max 4 Personen bestehn. Spiele und Turniere beinhalten Flights.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57"/>
        <w:gridCol w:w="1457"/>
        <w:gridCol w:w="1457"/>
        <w:gridCol w:w="4696"/>
      </w:tblGrid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FL_ID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PR_ID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PE_ID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NUMBER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</w:tbl>
    <w:p w:rsidR="000F506E" w:rsidRDefault="000F506E" w:rsidP="003F27DD"/>
    <w:p w:rsidR="000F506E" w:rsidRDefault="000F506E" w:rsidP="003F27DD">
      <w:r>
        <w:t>FeeBuchen</w:t>
      </w:r>
      <w:r>
        <w:br/>
        <w:t>Enthält den buchenden  Kunden, das Gebuchte Fee, Termin und Dauer der Belegung, sowie für die Kasse den Tag des Geldeinganges samt Betrag.</w:t>
      </w:r>
    </w:p>
    <w:p w:rsidR="000F506E" w:rsidRDefault="000F506E" w:rsidP="003F27DD"/>
    <w:p w:rsidR="000F506E" w:rsidRDefault="000F506E" w:rsidP="003F27DD">
      <w:pPr>
        <w:rPr>
          <w:b/>
          <w:bCs/>
        </w:rPr>
      </w:pPr>
      <w:r w:rsidRPr="002B016F">
        <w:rPr>
          <w:b/>
          <w:bCs/>
        </w:rPr>
        <w:t>Typ</w:t>
      </w:r>
    </w:p>
    <w:p w:rsidR="000F506E" w:rsidRDefault="000F506E" w:rsidP="003F27DD">
      <w:r>
        <w:t>Die Tabelle Typ stellt Information zum Ursprung einer Reservierung dar. Bzw. Gründe einer Reservierung. Turnier, Unterricht, Platzsperre, Spiel…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57"/>
        <w:gridCol w:w="1457"/>
        <w:gridCol w:w="1457"/>
        <w:gridCol w:w="4696"/>
      </w:tblGrid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TY_ID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Bezeichnung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57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2791D">
            <w:pPr>
              <w:spacing w:after="0" w:line="240" w:lineRule="auto"/>
            </w:pPr>
          </w:p>
        </w:tc>
      </w:tr>
    </w:tbl>
    <w:p w:rsidR="000F506E" w:rsidRDefault="000F506E" w:rsidP="003F27DD"/>
    <w:p w:rsidR="000F506E" w:rsidRDefault="000F506E" w:rsidP="003F27DD">
      <w:r>
        <w:t>Typen, die vorkommen, sind: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"/>
        <w:gridCol w:w="8641"/>
      </w:tblGrid>
      <w:tr w:rsidR="000F506E" w:rsidRPr="0092791D">
        <w:tc>
          <w:tcPr>
            <w:tcW w:w="42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1</w:t>
            </w:r>
          </w:p>
        </w:tc>
        <w:tc>
          <w:tcPr>
            <w:tcW w:w="864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Aufgabe</w:t>
            </w:r>
          </w:p>
        </w:tc>
      </w:tr>
      <w:tr w:rsidR="000F506E" w:rsidRPr="0092791D">
        <w:tc>
          <w:tcPr>
            <w:tcW w:w="42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2</w:t>
            </w:r>
          </w:p>
        </w:tc>
        <w:tc>
          <w:tcPr>
            <w:tcW w:w="864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Gerät</w:t>
            </w:r>
          </w:p>
        </w:tc>
      </w:tr>
      <w:tr w:rsidR="000F506E" w:rsidRPr="0092791D">
        <w:tc>
          <w:tcPr>
            <w:tcW w:w="42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3</w:t>
            </w:r>
          </w:p>
        </w:tc>
        <w:tc>
          <w:tcPr>
            <w:tcW w:w="864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Flight</w:t>
            </w:r>
          </w:p>
        </w:tc>
      </w:tr>
      <w:tr w:rsidR="000F506E" w:rsidRPr="0092791D">
        <w:tc>
          <w:tcPr>
            <w:tcW w:w="42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4</w:t>
            </w:r>
          </w:p>
        </w:tc>
        <w:tc>
          <w:tcPr>
            <w:tcW w:w="864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Unterricht</w:t>
            </w:r>
          </w:p>
        </w:tc>
      </w:tr>
      <w:tr w:rsidR="000F506E" w:rsidRPr="0092791D">
        <w:tc>
          <w:tcPr>
            <w:tcW w:w="42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5</w:t>
            </w:r>
          </w:p>
        </w:tc>
        <w:tc>
          <w:tcPr>
            <w:tcW w:w="8641" w:type="dxa"/>
          </w:tcPr>
          <w:p w:rsidR="000F506E" w:rsidRPr="0092791D" w:rsidRDefault="000F506E" w:rsidP="0092791D">
            <w:pPr>
              <w:spacing w:after="0" w:line="240" w:lineRule="auto"/>
            </w:pPr>
            <w:r w:rsidRPr="0092791D">
              <w:t>Ticket</w:t>
            </w:r>
          </w:p>
        </w:tc>
      </w:tr>
    </w:tbl>
    <w:p w:rsidR="000F506E" w:rsidRDefault="000F506E" w:rsidP="002B016F"/>
    <w:p w:rsidR="000F506E" w:rsidRDefault="000F506E" w:rsidP="00F96CCF">
      <w:pPr>
        <w:rPr>
          <w:b/>
          <w:bCs/>
        </w:rPr>
      </w:pPr>
      <w:r>
        <w:rPr>
          <w:b/>
          <w:bCs/>
        </w:rPr>
        <w:t>Kurs</w:t>
      </w:r>
    </w:p>
    <w:p w:rsidR="000F506E" w:rsidRDefault="000F506E" w:rsidP="00F96CCF">
      <w:r>
        <w:t xml:space="preserve">Die Tabelle Kurs stellt Information zu den verschiedenen Kursangeboten.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57"/>
        <w:gridCol w:w="1457"/>
        <w:gridCol w:w="1457"/>
        <w:gridCol w:w="4696"/>
      </w:tblGrid>
      <w:tr w:rsidR="000F506E" w:rsidRPr="0092791D" w:rsidTr="0098294E"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696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 w:rsidTr="0098294E"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KU</w:t>
            </w:r>
            <w:r w:rsidRPr="0092791D">
              <w:t>_ID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8294E">
            <w:pPr>
              <w:spacing w:after="0" w:line="240" w:lineRule="auto"/>
            </w:pPr>
          </w:p>
        </w:tc>
      </w:tr>
      <w:tr w:rsidR="000F506E" w:rsidRPr="0092791D" w:rsidTr="0098294E"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Bezeichnung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Varchar(100)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8294E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Information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Varchar(250)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YES</w:t>
            </w:r>
          </w:p>
        </w:tc>
        <w:tc>
          <w:tcPr>
            <w:tcW w:w="4696" w:type="dxa"/>
          </w:tcPr>
          <w:p w:rsidR="000F506E" w:rsidRPr="0092791D" w:rsidRDefault="000F506E" w:rsidP="0098294E">
            <w:pPr>
              <w:spacing w:after="0" w:line="240" w:lineRule="auto"/>
            </w:pPr>
          </w:p>
        </w:tc>
      </w:tr>
    </w:tbl>
    <w:p w:rsidR="000F506E" w:rsidRDefault="000F506E" w:rsidP="00F96CCF"/>
    <w:p w:rsidR="000F506E" w:rsidRDefault="000F506E" w:rsidP="00F96CCF">
      <w:r>
        <w:t>Typen, die vorkommen, sind: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"/>
        <w:gridCol w:w="8641"/>
      </w:tblGrid>
      <w:tr w:rsidR="000F506E" w:rsidRPr="0092791D" w:rsidTr="0098294E">
        <w:tc>
          <w:tcPr>
            <w:tcW w:w="421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1</w:t>
            </w:r>
          </w:p>
        </w:tc>
        <w:tc>
          <w:tcPr>
            <w:tcW w:w="8641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Abschlagstrainung</w:t>
            </w:r>
          </w:p>
        </w:tc>
      </w:tr>
      <w:tr w:rsidR="000F506E" w:rsidRPr="0092791D" w:rsidTr="0098294E">
        <w:tc>
          <w:tcPr>
            <w:tcW w:w="421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2</w:t>
            </w:r>
          </w:p>
        </w:tc>
        <w:tc>
          <w:tcPr>
            <w:tcW w:w="8641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Einsteiger</w:t>
            </w:r>
          </w:p>
        </w:tc>
      </w:tr>
      <w:tr w:rsidR="000F506E" w:rsidRPr="0092791D" w:rsidTr="0098294E">
        <w:tc>
          <w:tcPr>
            <w:tcW w:w="421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3</w:t>
            </w:r>
          </w:p>
        </w:tc>
        <w:tc>
          <w:tcPr>
            <w:tcW w:w="8641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 xml:space="preserve">Fortgeschrittene </w:t>
            </w:r>
          </w:p>
        </w:tc>
      </w:tr>
    </w:tbl>
    <w:p w:rsidR="000F506E" w:rsidRDefault="000F506E" w:rsidP="00F96CCF"/>
    <w:p w:rsidR="000F506E" w:rsidRDefault="000F506E" w:rsidP="00E04C0E">
      <w:pPr>
        <w:rPr>
          <w:b/>
          <w:bCs/>
        </w:rPr>
      </w:pPr>
      <w:r>
        <w:rPr>
          <w:b/>
          <w:bCs/>
        </w:rPr>
        <w:t>Unterricht</w:t>
      </w:r>
    </w:p>
    <w:p w:rsidR="000F506E" w:rsidRDefault="000F506E" w:rsidP="00E04C0E">
      <w:r>
        <w:t xml:space="preserve">Die Tabelle Kurs stellt Information zu den verschiedenen Kursangeboten.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57"/>
        <w:gridCol w:w="1457"/>
        <w:gridCol w:w="1457"/>
        <w:gridCol w:w="4696"/>
      </w:tblGrid>
      <w:tr w:rsidR="000F506E" w:rsidRPr="0092791D" w:rsidTr="0098294E"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Spaltenname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Datentyp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NULL ?</w:t>
            </w:r>
          </w:p>
        </w:tc>
        <w:tc>
          <w:tcPr>
            <w:tcW w:w="4696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Wertebereich</w:t>
            </w:r>
          </w:p>
        </w:tc>
      </w:tr>
      <w:tr w:rsidR="000F506E" w:rsidRPr="0092791D" w:rsidTr="0098294E"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UN</w:t>
            </w:r>
            <w:r w:rsidRPr="0092791D">
              <w:t>_ID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Autowert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8294E">
            <w:pPr>
              <w:spacing w:after="0" w:line="240" w:lineRule="auto"/>
            </w:pPr>
          </w:p>
        </w:tc>
      </w:tr>
      <w:tr w:rsidR="000F506E" w:rsidRPr="0092791D" w:rsidTr="0098294E"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PE_ID_Lehrer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NUMBER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8294E">
            <w:pPr>
              <w:spacing w:after="0" w:line="240" w:lineRule="auto"/>
            </w:pPr>
          </w:p>
        </w:tc>
      </w:tr>
      <w:tr w:rsidR="000F506E" w:rsidRPr="0092791D" w:rsidTr="0098294E"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KU_ID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NUMBER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 w:rsidRPr="0092791D">
              <w:t>NO</w:t>
            </w:r>
          </w:p>
        </w:tc>
        <w:tc>
          <w:tcPr>
            <w:tcW w:w="4696" w:type="dxa"/>
          </w:tcPr>
          <w:p w:rsidR="000F506E" w:rsidRPr="0092791D" w:rsidRDefault="000F506E" w:rsidP="0098294E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Default="000F506E" w:rsidP="0098294E">
            <w:pPr>
              <w:spacing w:after="0" w:line="240" w:lineRule="auto"/>
            </w:pPr>
            <w:r>
              <w:t>FL_ID</w:t>
            </w:r>
          </w:p>
        </w:tc>
        <w:tc>
          <w:tcPr>
            <w:tcW w:w="1457" w:type="dxa"/>
          </w:tcPr>
          <w:p w:rsidR="000F506E" w:rsidRDefault="000F506E" w:rsidP="0098294E">
            <w:pPr>
              <w:spacing w:after="0" w:line="240" w:lineRule="auto"/>
            </w:pPr>
            <w:r>
              <w:t>NUMBER</w:t>
            </w:r>
          </w:p>
        </w:tc>
        <w:tc>
          <w:tcPr>
            <w:tcW w:w="1457" w:type="dxa"/>
          </w:tcPr>
          <w:p w:rsidR="000F506E" w:rsidRPr="0092791D" w:rsidRDefault="000F506E" w:rsidP="0098294E">
            <w:pPr>
              <w:spacing w:after="0" w:line="240" w:lineRule="auto"/>
            </w:pPr>
            <w:r>
              <w:t>NO</w:t>
            </w:r>
          </w:p>
        </w:tc>
        <w:tc>
          <w:tcPr>
            <w:tcW w:w="4696" w:type="dxa"/>
          </w:tcPr>
          <w:p w:rsidR="000F506E" w:rsidRPr="0092791D" w:rsidRDefault="000F506E" w:rsidP="0098294E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Default="000F506E" w:rsidP="0098294E">
            <w:pPr>
              <w:spacing w:after="0" w:line="240" w:lineRule="auto"/>
            </w:pPr>
            <w:r>
              <w:t>Status</w:t>
            </w:r>
          </w:p>
        </w:tc>
        <w:tc>
          <w:tcPr>
            <w:tcW w:w="1457" w:type="dxa"/>
          </w:tcPr>
          <w:p w:rsidR="000F506E" w:rsidRDefault="000F506E" w:rsidP="0098294E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1457" w:type="dxa"/>
          </w:tcPr>
          <w:p w:rsidR="000F506E" w:rsidRDefault="000F506E" w:rsidP="0098294E">
            <w:pPr>
              <w:spacing w:after="0" w:line="240" w:lineRule="auto"/>
            </w:pPr>
            <w:r>
              <w:t>NO</w:t>
            </w:r>
          </w:p>
        </w:tc>
        <w:tc>
          <w:tcPr>
            <w:tcW w:w="4696" w:type="dxa"/>
          </w:tcPr>
          <w:p w:rsidR="000F506E" w:rsidRPr="0092791D" w:rsidRDefault="000F506E" w:rsidP="0098294E">
            <w:pPr>
              <w:spacing w:after="0" w:line="240" w:lineRule="auto"/>
            </w:pPr>
          </w:p>
        </w:tc>
      </w:tr>
      <w:tr w:rsidR="000F506E" w:rsidRPr="0092791D">
        <w:tc>
          <w:tcPr>
            <w:tcW w:w="1457" w:type="dxa"/>
          </w:tcPr>
          <w:p w:rsidR="000F506E" w:rsidRDefault="000F506E" w:rsidP="0098294E">
            <w:pPr>
              <w:spacing w:after="0" w:line="240" w:lineRule="auto"/>
            </w:pPr>
            <w:r>
              <w:t>MailVersand</w:t>
            </w:r>
          </w:p>
        </w:tc>
        <w:tc>
          <w:tcPr>
            <w:tcW w:w="1457" w:type="dxa"/>
          </w:tcPr>
          <w:p w:rsidR="000F506E" w:rsidRDefault="000F506E" w:rsidP="0098294E">
            <w:pPr>
              <w:spacing w:after="0" w:line="240" w:lineRule="auto"/>
            </w:pPr>
            <w:r>
              <w:t>Boolean</w:t>
            </w:r>
          </w:p>
        </w:tc>
        <w:tc>
          <w:tcPr>
            <w:tcW w:w="1457" w:type="dxa"/>
          </w:tcPr>
          <w:p w:rsidR="000F506E" w:rsidRDefault="000F506E" w:rsidP="0098294E">
            <w:pPr>
              <w:spacing w:after="0" w:line="240" w:lineRule="auto"/>
            </w:pPr>
            <w:r>
              <w:t>NO</w:t>
            </w:r>
          </w:p>
        </w:tc>
        <w:tc>
          <w:tcPr>
            <w:tcW w:w="4696" w:type="dxa"/>
          </w:tcPr>
          <w:p w:rsidR="000F506E" w:rsidRPr="0092791D" w:rsidRDefault="000F506E" w:rsidP="0098294E">
            <w:pPr>
              <w:spacing w:after="0" w:line="240" w:lineRule="auto"/>
            </w:pPr>
          </w:p>
        </w:tc>
      </w:tr>
    </w:tbl>
    <w:p w:rsidR="000F506E" w:rsidRPr="002B016F" w:rsidRDefault="000F506E" w:rsidP="003F27DD"/>
    <w:p w:rsidR="000F506E" w:rsidRDefault="000F506E" w:rsidP="003F27DD"/>
    <w:sectPr w:rsidR="000F506E" w:rsidSect="00AA22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27FC"/>
    <w:multiLevelType w:val="hybridMultilevel"/>
    <w:tmpl w:val="2BB89C68"/>
    <w:lvl w:ilvl="0" w:tplc="C6CE831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ACA0AFC"/>
    <w:multiLevelType w:val="hybridMultilevel"/>
    <w:tmpl w:val="C76E40EE"/>
    <w:lvl w:ilvl="0" w:tplc="EA7E8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2EF2"/>
    <w:rsid w:val="00022E43"/>
    <w:rsid w:val="000A2EF2"/>
    <w:rsid w:val="000C486E"/>
    <w:rsid w:val="000D1975"/>
    <w:rsid w:val="000F506E"/>
    <w:rsid w:val="001035C3"/>
    <w:rsid w:val="00166E3A"/>
    <w:rsid w:val="001E0CA9"/>
    <w:rsid w:val="00202281"/>
    <w:rsid w:val="002B016F"/>
    <w:rsid w:val="002F1698"/>
    <w:rsid w:val="003164DB"/>
    <w:rsid w:val="00380B39"/>
    <w:rsid w:val="003C4C13"/>
    <w:rsid w:val="003F27DD"/>
    <w:rsid w:val="00440BCB"/>
    <w:rsid w:val="005C1C48"/>
    <w:rsid w:val="00622726"/>
    <w:rsid w:val="00662D6C"/>
    <w:rsid w:val="00735D35"/>
    <w:rsid w:val="00806D99"/>
    <w:rsid w:val="00816B58"/>
    <w:rsid w:val="00844BAF"/>
    <w:rsid w:val="008601D7"/>
    <w:rsid w:val="0092791D"/>
    <w:rsid w:val="0098294E"/>
    <w:rsid w:val="009B4626"/>
    <w:rsid w:val="00A03A59"/>
    <w:rsid w:val="00A114F7"/>
    <w:rsid w:val="00A76758"/>
    <w:rsid w:val="00AA220A"/>
    <w:rsid w:val="00AF4CFF"/>
    <w:rsid w:val="00B71E90"/>
    <w:rsid w:val="00BB00BC"/>
    <w:rsid w:val="00BB05E1"/>
    <w:rsid w:val="00C5717C"/>
    <w:rsid w:val="00D169FB"/>
    <w:rsid w:val="00D9746E"/>
    <w:rsid w:val="00DF2490"/>
    <w:rsid w:val="00E04C0E"/>
    <w:rsid w:val="00E6619A"/>
    <w:rsid w:val="00E716DC"/>
    <w:rsid w:val="00E84FC1"/>
    <w:rsid w:val="00F218B5"/>
    <w:rsid w:val="00F5793A"/>
    <w:rsid w:val="00F96CCF"/>
    <w:rsid w:val="00FB2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0A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F27DD"/>
    <w:pPr>
      <w:ind w:left="720"/>
      <w:contextualSpacing/>
    </w:pPr>
  </w:style>
  <w:style w:type="table" w:styleId="TableGrid">
    <w:name w:val="Table Grid"/>
    <w:basedOn w:val="TableNormal"/>
    <w:uiPriority w:val="99"/>
    <w:rsid w:val="005C1C4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5</Pages>
  <Words>726</Words>
  <Characters>4580</Characters>
  <Application>Microsoft Office Outlook</Application>
  <DocSecurity>0</DocSecurity>
  <Lines>0</Lines>
  <Paragraphs>0</Paragraphs>
  <ScaleCrop>false</ScaleCrop>
  <Company>ITI/OD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Geräte  (Stammdaten)</dc:title>
  <dc:subject/>
  <dc:creator>Sihaya</dc:creator>
  <cp:keywords/>
  <dc:description/>
  <cp:lastModifiedBy>V990293</cp:lastModifiedBy>
  <cp:revision>15</cp:revision>
  <dcterms:created xsi:type="dcterms:W3CDTF">2013-10-15T06:27:00Z</dcterms:created>
  <dcterms:modified xsi:type="dcterms:W3CDTF">2013-10-15T08:31:00Z</dcterms:modified>
</cp:coreProperties>
</file>